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521"/>
        <w:gridCol w:w="6392"/>
      </w:tblGrid>
      <w:tr w:rsidR="00B93310" w:rsidRPr="00E932D2" w:rsidTr="0083676E">
        <w:trPr>
          <w:trHeight w:val="11525"/>
        </w:trPr>
        <w:tc>
          <w:tcPr>
            <w:tcW w:w="3023" w:type="dxa"/>
          </w:tcPr>
          <w:sdt>
            <w:sdtPr>
              <w:rPr>
                <w:rFonts w:ascii="Times New Roman" w:hAnsi="Times New Roman" w:cs="Times New Roman"/>
                <w:sz w:val="32"/>
              </w:rPr>
              <w:alias w:val="Your Name:"/>
              <w:tag w:val="Your Name:"/>
              <w:id w:val="-1220516334"/>
              <w:placeholder>
                <w:docPart w:val="54B420F15218844C98987653AFC6366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E932D2" w:rsidRDefault="00BF5D97" w:rsidP="003856C9">
                <w:pPr>
                  <w:pStyle w:val="Heading1"/>
                  <w:rPr>
                    <w:rFonts w:ascii="Times New Roman" w:hAnsi="Times New Roman" w:cs="Times New Roman"/>
                    <w:sz w:val="36"/>
                    <w:lang w:val="ru-RU"/>
                  </w:rPr>
                </w:pPr>
                <w:r w:rsidRPr="00E932D2">
                  <w:rPr>
                    <w:rFonts w:ascii="Times New Roman" w:hAnsi="Times New Roman" w:cs="Times New Roman"/>
                    <w:sz w:val="32"/>
                    <w:lang w:val="ru-RU"/>
                  </w:rPr>
                  <w:t>Герасименко</w:t>
                </w:r>
                <w:r w:rsidRPr="00E932D2">
                  <w:rPr>
                    <w:rFonts w:ascii="Times New Roman" w:hAnsi="Times New Roman" w:cs="Times New Roman"/>
                    <w:sz w:val="32"/>
                    <w:lang w:val="ru-RU"/>
                  </w:rPr>
                  <w:br/>
                  <w:t>Дарья</w:t>
                </w:r>
                <w:r w:rsidR="00E932D2" w:rsidRPr="00E932D2">
                  <w:rPr>
                    <w:rFonts w:ascii="Times New Roman" w:hAnsi="Times New Roman" w:cs="Times New Roman"/>
                    <w:sz w:val="32"/>
                    <w:lang w:val="ru-RU"/>
                  </w:rPr>
                  <w:t xml:space="preserve"> АЛЕКСАНДРОВНА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E932D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E932D2" w:rsidRDefault="00441EB9" w:rsidP="00441EB9">
                  <w:pPr>
                    <w:pStyle w:val="Heading3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DAA6143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932D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E932D2" w:rsidRDefault="00BF5D97" w:rsidP="00441EB9">
                  <w:pPr>
                    <w:pStyle w:val="Heading3"/>
                    <w:rPr>
                      <w:rFonts w:ascii="Times New Roman" w:hAnsi="Times New Roman" w:cs="Times New Roman"/>
                      <w:lang w:val="ru-RU"/>
                    </w:rPr>
                  </w:pPr>
                  <w:proofErr w:type="spellStart"/>
                  <w:r w:rsidRPr="00E932D2">
                    <w:rPr>
                      <w:rFonts w:ascii="Times New Roman" w:hAnsi="Times New Roman" w:cs="Times New Roman"/>
                      <w:caps w:val="0"/>
                    </w:rPr>
                    <w:t>gerasimenko</w:t>
                  </w:r>
                  <w:proofErr w:type="spellEnd"/>
                  <w:r w:rsidRPr="00E932D2">
                    <w:rPr>
                      <w:rFonts w:ascii="Times New Roman" w:hAnsi="Times New Roman" w:cs="Times New Roman"/>
                      <w:caps w:val="0"/>
                      <w:lang w:val="ru-RU"/>
                    </w:rPr>
                    <w:t>_</w:t>
                  </w:r>
                  <w:proofErr w:type="spellStart"/>
                  <w:r w:rsidRPr="00E932D2">
                    <w:rPr>
                      <w:rFonts w:ascii="Times New Roman" w:hAnsi="Times New Roman" w:cs="Times New Roman"/>
                      <w:caps w:val="0"/>
                    </w:rPr>
                    <w:t>darya</w:t>
                  </w:r>
                  <w:proofErr w:type="spellEnd"/>
                  <w:r w:rsidRPr="00E932D2">
                    <w:rPr>
                      <w:rFonts w:ascii="Times New Roman" w:hAnsi="Times New Roman" w:cs="Times New Roman"/>
                      <w:caps w:val="0"/>
                      <w:lang w:val="ru-RU"/>
                    </w:rPr>
                    <w:t>@</w:t>
                  </w:r>
                  <w:proofErr w:type="spellStart"/>
                  <w:r w:rsidRPr="00E932D2">
                    <w:rPr>
                      <w:rFonts w:ascii="Times New Roman" w:hAnsi="Times New Roman" w:cs="Times New Roman"/>
                      <w:caps w:val="0"/>
                    </w:rPr>
                    <w:t>bk</w:t>
                  </w:r>
                  <w:proofErr w:type="spellEnd"/>
                  <w:r w:rsidRPr="00E932D2">
                    <w:rPr>
                      <w:rFonts w:ascii="Times New Roman" w:hAnsi="Times New Roman" w:cs="Times New Roman"/>
                      <w:caps w:val="0"/>
                      <w:lang w:val="ru-RU"/>
                    </w:rPr>
                    <w:t>.</w:t>
                  </w:r>
                  <w:proofErr w:type="spellStart"/>
                  <w:r w:rsidRPr="00E932D2">
                    <w:rPr>
                      <w:rFonts w:ascii="Times New Roman" w:hAnsi="Times New Roman" w:cs="Times New Roman"/>
                      <w:caps w:val="0"/>
                    </w:rPr>
                    <w:t>ru</w:t>
                  </w:r>
                  <w:proofErr w:type="spellEnd"/>
                </w:p>
              </w:tc>
            </w:tr>
            <w:tr w:rsidR="00441EB9" w:rsidRPr="00E932D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E932D2" w:rsidRDefault="00441EB9" w:rsidP="00441EB9">
                  <w:pPr>
                    <w:pStyle w:val="Heading3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BA5B0A1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932D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E932D2" w:rsidRDefault="00BF5D97" w:rsidP="00441EB9">
                  <w:pPr>
                    <w:pStyle w:val="Heading3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+79154149707</w:t>
                  </w:r>
                </w:p>
              </w:tc>
            </w:tr>
            <w:tr w:rsidR="00441EB9" w:rsidRPr="00E932D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BF5D97" w:rsidRPr="00E932D2" w:rsidRDefault="00BF5D97" w:rsidP="00441EB9">
                  <w:pPr>
                    <w:pStyle w:val="Heading3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Адрес</w:t>
                  </w:r>
                </w:p>
                <w:p w:rsidR="00BF5D97" w:rsidRPr="00E932D2" w:rsidRDefault="00BF5D97" w:rsidP="00441EB9">
                  <w:pPr>
                    <w:pStyle w:val="Heading3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г. Москва, ул. артамонова, 13к1, 7</w:t>
                  </w:r>
                </w:p>
              </w:tc>
            </w:tr>
            <w:tr w:rsidR="00441EB9" w:rsidRPr="00E932D2" w:rsidTr="00BF5D97">
              <w:trPr>
                <w:trHeight w:val="22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932D2" w:rsidP="00441EB9">
                  <w:pPr>
                    <w:pStyle w:val="Heading3"/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ГРАЖДАНСТВО: РФ</w:t>
                  </w:r>
                </w:p>
                <w:p w:rsidR="00E932D2" w:rsidRPr="00E932D2" w:rsidRDefault="00E932D2" w:rsidP="00441EB9">
                  <w:pPr>
                    <w:pStyle w:val="Heading3"/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ДАТА РОЖДЕНИЯ: 09. 05. 1998</w:t>
                  </w:r>
                </w:p>
              </w:tc>
            </w:tr>
            <w:tr w:rsidR="00441EB9" w:rsidRPr="00E932D2" w:rsidTr="00E932D2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E932D2" w:rsidRDefault="00441EB9" w:rsidP="00441EB9">
                  <w:pPr>
                    <w:pStyle w:val="Heading3"/>
                    <w:rPr>
                      <w:rFonts w:ascii="Times New Roman" w:eastAsiaTheme="minorHAnsi" w:hAnsi="Times New Roman" w:cs="Times New Roman"/>
                      <w:szCs w:val="18"/>
                      <w:lang w:val="ru-RU"/>
                    </w:rPr>
                  </w:pPr>
                </w:p>
              </w:tc>
            </w:tr>
            <w:tr w:rsidR="005A7E57" w:rsidRPr="00E932D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3405F1" w:rsidRPr="00E932D2" w:rsidRDefault="003405F1" w:rsidP="00616FF4">
                  <w:pPr>
                    <w:pStyle w:val="GraphicElement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ВЛАДЕНИЕ ИНОСТРАННЫМИ ЯЗЫКАМИ</w:t>
                  </w:r>
                </w:p>
                <w:p w:rsidR="005A7E57" w:rsidRPr="00E932D2" w:rsidRDefault="00616FF4" w:rsidP="00616FF4">
                  <w:pPr>
                    <w:pStyle w:val="GraphicElement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F2CDB26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06"/>
                    <w:gridCol w:w="1507"/>
                  </w:tblGrid>
                  <w:tr w:rsidR="003405F1" w:rsidRPr="00E932D2" w:rsidTr="00E932D2">
                    <w:tc>
                      <w:tcPr>
                        <w:tcW w:w="1506" w:type="dxa"/>
                      </w:tcPr>
                      <w:p w:rsidR="003405F1" w:rsidRPr="00E932D2" w:rsidRDefault="003405F1" w:rsidP="00D11C4D">
                        <w:pPr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 w:rsidR="003405F1" w:rsidRPr="00E932D2" w:rsidRDefault="003405F1" w:rsidP="00D11C4D">
                        <w:pPr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</w:p>
                    </w:tc>
                  </w:tr>
                  <w:tr w:rsidR="003405F1" w:rsidRPr="00E932D2" w:rsidTr="00E932D2">
                    <w:tc>
                      <w:tcPr>
                        <w:tcW w:w="1506" w:type="dxa"/>
                      </w:tcPr>
                      <w:p w:rsidR="003405F1" w:rsidRPr="00E932D2" w:rsidRDefault="003405F1" w:rsidP="0083676E">
                        <w:pPr>
                          <w:jc w:val="left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E932D2">
                          <w:rPr>
                            <w:rFonts w:ascii="Times New Roman" w:hAnsi="Times New Roman" w:cs="Times New Roman"/>
                            <w:lang w:val="ru-RU"/>
                          </w:rPr>
                          <w:t>АНГЛ. ЯЗЫК</w:t>
                        </w:r>
                      </w:p>
                    </w:tc>
                    <w:tc>
                      <w:tcPr>
                        <w:tcW w:w="1507" w:type="dxa"/>
                      </w:tcPr>
                      <w:p w:rsidR="003405F1" w:rsidRPr="00E932D2" w:rsidRDefault="003405F1" w:rsidP="00D11C4D">
                        <w:pPr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E932D2">
                          <w:rPr>
                            <w:rFonts w:ascii="Times New Roman" w:hAnsi="Times New Roman" w:cs="Times New Roman"/>
                            <w:lang w:val="ru-RU"/>
                          </w:rPr>
                          <w:t>В2</w:t>
                        </w:r>
                      </w:p>
                    </w:tc>
                  </w:tr>
                  <w:tr w:rsidR="003405F1" w:rsidRPr="00E932D2" w:rsidTr="00E932D2">
                    <w:tc>
                      <w:tcPr>
                        <w:tcW w:w="1506" w:type="dxa"/>
                      </w:tcPr>
                      <w:p w:rsidR="003405F1" w:rsidRPr="00E932D2" w:rsidRDefault="003405F1" w:rsidP="0083676E">
                        <w:pPr>
                          <w:jc w:val="left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E932D2">
                          <w:rPr>
                            <w:rFonts w:ascii="Times New Roman" w:hAnsi="Times New Roman" w:cs="Times New Roman"/>
                            <w:lang w:val="ru-RU"/>
                          </w:rPr>
                          <w:t>ФР. ЯЗЫК</w:t>
                        </w:r>
                      </w:p>
                    </w:tc>
                    <w:tc>
                      <w:tcPr>
                        <w:tcW w:w="1507" w:type="dxa"/>
                      </w:tcPr>
                      <w:p w:rsidR="003405F1" w:rsidRPr="00E932D2" w:rsidRDefault="003405F1" w:rsidP="00D11C4D">
                        <w:pPr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E932D2">
                          <w:rPr>
                            <w:rFonts w:ascii="Times New Roman" w:hAnsi="Times New Roman" w:cs="Times New Roman"/>
                            <w:lang w:val="ru-RU"/>
                          </w:rPr>
                          <w:t>А2</w:t>
                        </w:r>
                      </w:p>
                    </w:tc>
                  </w:tr>
                  <w:tr w:rsidR="003405F1" w:rsidRPr="00E932D2" w:rsidTr="00E932D2">
                    <w:tc>
                      <w:tcPr>
                        <w:tcW w:w="1506" w:type="dxa"/>
                      </w:tcPr>
                      <w:p w:rsidR="003405F1" w:rsidRPr="00E932D2" w:rsidRDefault="003405F1" w:rsidP="0083676E">
                        <w:pPr>
                          <w:jc w:val="left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E932D2">
                          <w:rPr>
                            <w:rFonts w:ascii="Times New Roman" w:hAnsi="Times New Roman" w:cs="Times New Roman"/>
                            <w:lang w:val="ru-RU"/>
                          </w:rPr>
                          <w:t>НЕМ.  ЯЗЫК</w:t>
                        </w:r>
                      </w:p>
                    </w:tc>
                    <w:tc>
                      <w:tcPr>
                        <w:tcW w:w="1507" w:type="dxa"/>
                      </w:tcPr>
                      <w:p w:rsidR="003405F1" w:rsidRPr="00E932D2" w:rsidRDefault="003405F1" w:rsidP="00D11C4D">
                        <w:pPr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E932D2">
                          <w:rPr>
                            <w:rFonts w:ascii="Times New Roman" w:hAnsi="Times New Roman" w:cs="Times New Roman"/>
                            <w:lang w:val="ru-RU"/>
                          </w:rPr>
                          <w:t>А1</w:t>
                        </w:r>
                      </w:p>
                    </w:tc>
                  </w:tr>
                </w:tbl>
                <w:p w:rsidR="003405F1" w:rsidRPr="00E932D2" w:rsidRDefault="003405F1" w:rsidP="00D11C4D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</w:p>
              </w:tc>
            </w:tr>
            <w:tr w:rsidR="00463463" w:rsidRPr="00E932D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E932D2" w:rsidRDefault="00E932D2" w:rsidP="00616FF4">
                  <w:pPr>
                    <w:pStyle w:val="GraphicElement"/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ДОСТИЖЕНИЯ</w:t>
                  </w:r>
                </w:p>
                <w:p w:rsidR="00616FF4" w:rsidRPr="00E932D2" w:rsidRDefault="00616FF4" w:rsidP="00616FF4">
                  <w:pPr>
                    <w:pStyle w:val="GraphicElement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818EE4E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Default="00E932D2" w:rsidP="00E932D2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ПРИЗЕР ОЛИМПИАДЫ</w:t>
                  </w:r>
                  <w:r>
                    <w:rPr>
                      <w:rFonts w:ascii="Times New Roman" w:hAnsi="Times New Roman" w:cs="Times New Roman"/>
                      <w:lang w:val="ru-RU"/>
                    </w:rPr>
                    <w:t xml:space="preserve"> ПО ЛИТЕРАТУРЕ</w:t>
                  </w: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 xml:space="preserve"> «ЛОМОНОСОВ» </w:t>
                  </w:r>
                  <w:r w:rsidRPr="00E932D2">
                    <w:rPr>
                      <w:rFonts w:ascii="Times New Roman" w:hAnsi="Times New Roman" w:cs="Times New Roman"/>
                    </w:rPr>
                    <w:t>III</w:t>
                  </w: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 xml:space="preserve"> СТЕПЕНИ</w:t>
                  </w:r>
                  <w:r w:rsidR="0083676E">
                    <w:rPr>
                      <w:rFonts w:ascii="Times New Roman" w:hAnsi="Times New Roman" w:cs="Times New Roman"/>
                      <w:lang w:val="ru-RU"/>
                    </w:rPr>
                    <w:t xml:space="preserve"> (ДИПЛОМ)</w:t>
                  </w:r>
                </w:p>
                <w:p w:rsidR="0083676E" w:rsidRPr="00E932D2" w:rsidRDefault="0083676E" w:rsidP="00E932D2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МЕДАЛЬ ЗА ОСОБЫЕ УСПЕХИ В ОБУЧЕНИИ</w:t>
                  </w:r>
                </w:p>
              </w:tc>
            </w:tr>
          </w:tbl>
          <w:p w:rsidR="00B93310" w:rsidRPr="00E932D2" w:rsidRDefault="00B93310" w:rsidP="003856C9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21" w:type="dxa"/>
          </w:tcPr>
          <w:p w:rsidR="00B93310" w:rsidRPr="00E932D2" w:rsidRDefault="00B93310" w:rsidP="00463463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392" w:type="dxa"/>
          </w:tcPr>
          <w:tbl>
            <w:tblPr>
              <w:tblW w:w="6206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206"/>
            </w:tblGrid>
            <w:tr w:rsidR="008F6337" w:rsidRPr="00E932D2" w:rsidTr="00E932D2">
              <w:trPr>
                <w:trHeight w:val="2670"/>
              </w:trPr>
              <w:tc>
                <w:tcPr>
                  <w:tcW w:w="620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E932D2" w:rsidRDefault="00BF5D97" w:rsidP="008F6337">
                  <w:pPr>
                    <w:pStyle w:val="Heading2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опыт</w:t>
                  </w:r>
                </w:p>
                <w:p w:rsidR="008F6337" w:rsidRPr="00E932D2" w:rsidRDefault="00BF5D97" w:rsidP="002B3890">
                  <w:pPr>
                    <w:pStyle w:val="Heading4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сОЮЗ театральных деятелей российской федерации</w:t>
                  </w:r>
                </w:p>
                <w:p w:rsidR="008F6337" w:rsidRPr="00E932D2" w:rsidRDefault="00BF5D97" w:rsidP="008F6337">
                  <w:pPr>
                    <w:pStyle w:val="Heading5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АПРЕЛЬ 2017 –  НАСТОЯЩЕЕ ВРЕМЯ</w:t>
                  </w:r>
                </w:p>
                <w:p w:rsidR="00BF5D97" w:rsidRPr="00E932D2" w:rsidRDefault="00BF5D97" w:rsidP="00BF5D97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ПОМОЩНИК РУКОВОДИТЕЛЯ ПЕНСИОННОГО ОТДЕЛА</w:t>
                  </w:r>
                </w:p>
                <w:p w:rsidR="00BF5D97" w:rsidRPr="00E932D2" w:rsidRDefault="00BF5D97" w:rsidP="00BF5D97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ОБЯЗАННОСТИ: ПОДГОТОВКА ДОКУМЕТОВ</w:t>
                  </w:r>
                </w:p>
                <w:p w:rsidR="00BF5D97" w:rsidRPr="00E932D2" w:rsidRDefault="00BF5D97" w:rsidP="00BF5D97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BF5D97" w:rsidRPr="00E932D2" w:rsidRDefault="00BF5D97" w:rsidP="00BF5D97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BF5D97" w:rsidRPr="00E932D2" w:rsidRDefault="00BF5D97" w:rsidP="00BF5D97">
                  <w:pPr>
                    <w:rPr>
                      <w:rFonts w:ascii="Times New Roman" w:hAnsi="Times New Roman" w:cs="Times New Roman"/>
                      <w:lang w:val="ru-RU"/>
                    </w:rPr>
                  </w:pPr>
                </w:p>
                <w:p w:rsidR="008F6337" w:rsidRPr="00E932D2" w:rsidRDefault="008F6337" w:rsidP="00BF5D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F6337" w:rsidRPr="00E932D2" w:rsidTr="00E932D2">
              <w:trPr>
                <w:trHeight w:val="3780"/>
              </w:trPr>
              <w:tc>
                <w:tcPr>
                  <w:tcW w:w="6206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E932D2" w:rsidRDefault="00BF5D97" w:rsidP="008F6337">
                  <w:pPr>
                    <w:pStyle w:val="Heading2"/>
                    <w:rPr>
                      <w:rFonts w:ascii="Times New Roman" w:hAnsi="Times New Roman" w:cs="Times New Roman"/>
                      <w:lang w:val="ru-RU"/>
                    </w:rPr>
                  </w:pPr>
                  <w:r w:rsidRPr="00E932D2">
                    <w:rPr>
                      <w:rFonts w:ascii="Times New Roman" w:hAnsi="Times New Roman" w:cs="Times New Roman"/>
                      <w:lang w:val="ru-RU"/>
                    </w:rPr>
                    <w:t>образование</w:t>
                  </w:r>
                </w:p>
                <w:p w:rsidR="003405F1" w:rsidRPr="0083676E" w:rsidRDefault="003405F1" w:rsidP="00BF5D97">
                  <w:pPr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</w:pPr>
                  <w:r w:rsidRPr="0083676E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  <w:t>ГБОУ ГИМНАЗИЯ №1529 ИМ. А. С. ГРИБОЕДОВА</w:t>
                  </w:r>
                </w:p>
                <w:p w:rsidR="003405F1" w:rsidRPr="0083676E" w:rsidRDefault="003405F1" w:rsidP="00BF5D97">
                  <w:pPr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</w:pPr>
                  <w:r w:rsidRPr="0083676E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  <w:t>СЕНТЯБРЬ 2011 – МАЙ 2017</w:t>
                  </w:r>
                </w:p>
                <w:p w:rsidR="003405F1" w:rsidRPr="0083676E" w:rsidRDefault="003405F1" w:rsidP="00BF5D97">
                  <w:pPr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</w:pPr>
                </w:p>
                <w:p w:rsidR="00BF5D97" w:rsidRPr="0083676E" w:rsidRDefault="00BF5D97" w:rsidP="00BF5D97">
                  <w:pPr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</w:pPr>
                  <w:r w:rsidRPr="0083676E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  <w:t>НАЦИОНАЛЬНЫЙ ИССЛЕДОВАТЕЛЬСКИЙ УНИВЕРСИТЕТ «ВЫСШАЯ ШКОЛА ЭКОНОМИКИ»</w:t>
                  </w:r>
                </w:p>
                <w:p w:rsidR="00BF5D97" w:rsidRPr="0083676E" w:rsidRDefault="00BF5D97" w:rsidP="00BF5D97">
                  <w:pPr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</w:pPr>
                  <w:r w:rsidRPr="0083676E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  <w:t>ФАКУЛЬТЕТ ГУМАНИТАРНЫХ НАУК</w:t>
                  </w:r>
                </w:p>
                <w:p w:rsidR="00BF5D97" w:rsidRPr="0083676E" w:rsidRDefault="00BF5D97" w:rsidP="00BF5D97">
                  <w:pPr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</w:pPr>
                  <w:r w:rsidRPr="0083676E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  <w:t>НАПРАВЛЕНИЕ «ФИЛОЛОГИЯ»</w:t>
                  </w:r>
                </w:p>
                <w:p w:rsidR="00BF5D97" w:rsidRPr="0083676E" w:rsidRDefault="003405F1" w:rsidP="00BF5D97">
                  <w:pPr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</w:pPr>
                  <w:r w:rsidRPr="0083676E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  <w:lang w:val="ru-RU"/>
                    </w:rPr>
                    <w:t>СЕНТЯБРЬ 2017 – НАСТОЯЩЕЕ ВРЕМЯ</w:t>
                  </w:r>
                </w:p>
                <w:p w:rsidR="003405F1" w:rsidRPr="0083676E" w:rsidRDefault="003405F1" w:rsidP="00BF5D97">
                  <w:pPr>
                    <w:rPr>
                      <w:rFonts w:ascii="Times New Roman" w:hAnsi="Times New Roman" w:cs="Times New Roman"/>
                      <w:sz w:val="18"/>
                      <w:lang w:val="ru-RU"/>
                    </w:rPr>
                  </w:pPr>
                </w:p>
                <w:p w:rsidR="008F6337" w:rsidRPr="00E932D2" w:rsidRDefault="008F6337" w:rsidP="00BF5D97">
                  <w:pPr>
                    <w:pStyle w:val="Heading4"/>
                    <w:rPr>
                      <w:rFonts w:ascii="Times New Roman" w:hAnsi="Times New Roman" w:cs="Times New Roman"/>
                      <w:lang w:val="ru-RU"/>
                    </w:rPr>
                  </w:pPr>
                  <w:bookmarkStart w:id="0" w:name="_GoBack"/>
                  <w:bookmarkEnd w:id="0"/>
                </w:p>
              </w:tc>
            </w:tr>
            <w:tr w:rsidR="008F6337" w:rsidRPr="00E932D2" w:rsidTr="00E932D2">
              <w:trPr>
                <w:trHeight w:val="1047"/>
              </w:trPr>
              <w:tc>
                <w:tcPr>
                  <w:tcW w:w="6206" w:type="dxa"/>
                </w:tcPr>
                <w:p w:rsidR="00E932D2" w:rsidRPr="00E932D2" w:rsidRDefault="00E932D2" w:rsidP="00E932D2">
                  <w:pPr>
                    <w:pStyle w:val="Heading2"/>
                    <w:rPr>
                      <w:rFonts w:ascii="Times New Roman" w:hAnsi="Times New Roman" w:cs="Times New Roman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lang w:val="ru-RU"/>
                    </w:rPr>
                    <w:t>НАВЫКИ</w:t>
                  </w:r>
                </w:p>
              </w:tc>
            </w:tr>
          </w:tbl>
          <w:p w:rsidR="0083676E" w:rsidRDefault="0083676E" w:rsidP="0083676E">
            <w:pPr>
              <w:pStyle w:val="ListParagraph"/>
              <w:jc w:val="left"/>
              <w:rPr>
                <w:rFonts w:ascii="Times New Roman" w:hAnsi="Times New Roman" w:cs="Times New Roman"/>
                <w:lang w:val="ru-RU"/>
              </w:rPr>
            </w:pPr>
          </w:p>
          <w:p w:rsidR="0083676E" w:rsidRDefault="0083676E" w:rsidP="00E932D2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ПЛАНИРОВАНИЕ И ОПТИМАЛЬНАЯ ОРГАНИЗАЦИЯ РАБОЧЕГО ПРОЦЕССА.</w:t>
            </w:r>
          </w:p>
          <w:p w:rsidR="00E932D2" w:rsidRPr="00E932D2" w:rsidRDefault="00E932D2" w:rsidP="00E932D2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lang w:val="ru-RU"/>
              </w:rPr>
            </w:pPr>
            <w:r w:rsidRPr="00E932D2">
              <w:rPr>
                <w:rFonts w:ascii="Times New Roman" w:hAnsi="Times New Roman" w:cs="Times New Roman"/>
                <w:lang w:val="ru-RU"/>
              </w:rPr>
              <w:t>НАВЫК АНАЛИТИЧЕСКОЙ РАБОТЫ, РАБОТЫ С</w:t>
            </w:r>
            <w:r w:rsidR="0083676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932D2">
              <w:rPr>
                <w:rFonts w:ascii="Times New Roman" w:hAnsi="Times New Roman" w:cs="Times New Roman"/>
                <w:lang w:val="ru-RU"/>
              </w:rPr>
              <w:t>МАССИВАМИ ДАННЫХ.</w:t>
            </w:r>
          </w:p>
          <w:p w:rsidR="0083676E" w:rsidRPr="0083676E" w:rsidRDefault="00E932D2" w:rsidP="0083676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lang w:val="ru-RU"/>
              </w:rPr>
            </w:pPr>
            <w:r w:rsidRPr="00E932D2">
              <w:rPr>
                <w:rFonts w:ascii="Times New Roman" w:hAnsi="Times New Roman" w:cs="Times New Roman"/>
                <w:lang w:val="ru-RU"/>
              </w:rPr>
              <w:t>НАВЫК РАБОТЫ СО СПЕЦИАЛИЗИРОВАННЫМИ ИНФОРМАЦИОННЫМИ БАЗАМИ</w:t>
            </w:r>
            <w:r w:rsidR="0083676E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E932D2" w:rsidRPr="0083676E" w:rsidRDefault="0083676E" w:rsidP="00E932D2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ОПЫТ ПУБЛИЧНЫХ ВЫСТУПЛЕНИЙ</w:t>
            </w:r>
            <w:r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</w:p>
          <w:p w:rsidR="00E932D2" w:rsidRPr="00E932D2" w:rsidRDefault="00E932D2" w:rsidP="00E932D2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E941EF" w:rsidRPr="0083676E" w:rsidRDefault="00E941EF" w:rsidP="0031651A">
      <w:pPr>
        <w:pStyle w:val="NoSpacing"/>
        <w:rPr>
          <w:rFonts w:ascii="Corbel" w:hAnsi="Corbel"/>
          <w:lang w:val="ru-RU"/>
        </w:rPr>
      </w:pPr>
    </w:p>
    <w:sectPr w:rsidR="00E941EF" w:rsidRPr="0083676E" w:rsidSect="0031651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710" w:right="1152" w:bottom="1509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873" w:rsidRDefault="00A76873" w:rsidP="003856C9">
      <w:pPr>
        <w:spacing w:after="0" w:line="240" w:lineRule="auto"/>
      </w:pPr>
      <w:r>
        <w:separator/>
      </w:r>
    </w:p>
  </w:endnote>
  <w:endnote w:type="continuationSeparator" w:id="0">
    <w:p w:rsidR="00A76873" w:rsidRDefault="00A7687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A52F1D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7C8426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873" w:rsidRDefault="00A76873" w:rsidP="003856C9">
      <w:pPr>
        <w:spacing w:after="0" w:line="240" w:lineRule="auto"/>
      </w:pPr>
      <w:r>
        <w:separator/>
      </w:r>
    </w:p>
  </w:footnote>
  <w:footnote w:type="continuationSeparator" w:id="0">
    <w:p w:rsidR="00A76873" w:rsidRDefault="00A7687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F299F7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D81375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22FA"/>
    <w:multiLevelType w:val="hybridMultilevel"/>
    <w:tmpl w:val="0916FA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7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1651A"/>
    <w:rsid w:val="003405F1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3676E"/>
    <w:rsid w:val="008C7CA2"/>
    <w:rsid w:val="008F6337"/>
    <w:rsid w:val="00A42F91"/>
    <w:rsid w:val="00A76873"/>
    <w:rsid w:val="00AF1258"/>
    <w:rsid w:val="00B01E52"/>
    <w:rsid w:val="00B550FC"/>
    <w:rsid w:val="00B85871"/>
    <w:rsid w:val="00B93310"/>
    <w:rsid w:val="00BC1F18"/>
    <w:rsid w:val="00BD2E58"/>
    <w:rsid w:val="00BF5D97"/>
    <w:rsid w:val="00BF6BAB"/>
    <w:rsid w:val="00C007A5"/>
    <w:rsid w:val="00C4403A"/>
    <w:rsid w:val="00CE6306"/>
    <w:rsid w:val="00D11C4D"/>
    <w:rsid w:val="00D5067A"/>
    <w:rsid w:val="00DC79BB"/>
    <w:rsid w:val="00E34D58"/>
    <w:rsid w:val="00E932D2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641264"/>
  <w15:chartTrackingRefBased/>
  <w15:docId w15:val="{5C52D445-DD45-8249-9C4B-AEFE7D7B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3405F1"/>
    <w:pPr>
      <w:ind w:left="720"/>
      <w:contextualSpacing/>
    </w:pPr>
  </w:style>
  <w:style w:type="table" w:styleId="PlainTable1">
    <w:name w:val="Plain Table 1"/>
    <w:basedOn w:val="TableNormal"/>
    <w:uiPriority w:val="41"/>
    <w:rsid w:val="003405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405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2D2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D2"/>
    <w:rPr>
      <w:rFonts w:ascii="Times New Roman" w:hAnsi="Times New Roman" w:cs="Times New Roman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367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83676E"/>
  </w:style>
  <w:style w:type="character" w:styleId="Hyperlink">
    <w:name w:val="Hyperlink"/>
    <w:basedOn w:val="DefaultParagraphFont"/>
    <w:uiPriority w:val="99"/>
    <w:semiHidden/>
    <w:unhideWhenUsed/>
    <w:rsid w:val="0083676E"/>
    <w:rPr>
      <w:color w:val="0000FF"/>
      <w:u w:val="single"/>
    </w:rPr>
  </w:style>
  <w:style w:type="paragraph" w:styleId="Revision">
    <w:name w:val="Revision"/>
    <w:hidden/>
    <w:uiPriority w:val="99"/>
    <w:semiHidden/>
    <w:rsid w:val="0083676E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ozduh/Library/Containers/com.microsoft.Word/Data/Library/Application%20Support/Microsoft/Office/16.0/DTS/en-US%7b8B2AF419-6FD5-524B-96E9-4A7A9AECEFBE%7d/%7bF68D003D-0693-2742-B80A-C60A98A8570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B420F15218844C98987653AFC63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C44F5-B942-0344-83C2-3C55D63D3947}"/>
      </w:docPartPr>
      <w:docPartBody>
        <w:p w:rsidR="00000000" w:rsidRDefault="00AA4286">
          <w:pPr>
            <w:pStyle w:val="54B420F15218844C98987653AFC63665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6"/>
    <w:rsid w:val="00AA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B420F15218844C98987653AFC63665">
    <w:name w:val="54B420F15218844C98987653AFC63665"/>
  </w:style>
  <w:style w:type="paragraph" w:customStyle="1" w:styleId="220CBD32F6142A438D7857D7147E58B2">
    <w:name w:val="220CBD32F6142A438D7857D7147E58B2"/>
  </w:style>
  <w:style w:type="paragraph" w:customStyle="1" w:styleId="79B3FD6B37764E4FA92F3C5DA20EA758">
    <w:name w:val="79B3FD6B37764E4FA92F3C5DA20EA758"/>
  </w:style>
  <w:style w:type="paragraph" w:customStyle="1" w:styleId="9DC133AE4264E3488C8A9D4533EDD45A">
    <w:name w:val="9DC133AE4264E3488C8A9D4533EDD45A"/>
  </w:style>
  <w:style w:type="paragraph" w:customStyle="1" w:styleId="D790DD08CBC6D24E8ABC74476CFD9F2B">
    <w:name w:val="D790DD08CBC6D24E8ABC74476CFD9F2B"/>
  </w:style>
  <w:style w:type="paragraph" w:customStyle="1" w:styleId="B7FC1366E0431145B8CCAE2CADF553AB">
    <w:name w:val="B7FC1366E0431145B8CCAE2CADF553AB"/>
  </w:style>
  <w:style w:type="paragraph" w:customStyle="1" w:styleId="B1BDDDAF0976334EAF2F8E2A8597096A">
    <w:name w:val="B1BDDDAF0976334EAF2F8E2A8597096A"/>
  </w:style>
  <w:style w:type="paragraph" w:customStyle="1" w:styleId="97E00F318316FE4C80D4A3339E8D0159">
    <w:name w:val="97E00F318316FE4C80D4A3339E8D0159"/>
  </w:style>
  <w:style w:type="paragraph" w:customStyle="1" w:styleId="9E3B596CA81CA5408ADC7E3F2A7144B6">
    <w:name w:val="9E3B596CA81CA5408ADC7E3F2A7144B6"/>
  </w:style>
  <w:style w:type="paragraph" w:customStyle="1" w:styleId="639AF712C7DA2B4EACE796D798B4574E">
    <w:name w:val="639AF712C7DA2B4EACE796D798B4574E"/>
  </w:style>
  <w:style w:type="paragraph" w:customStyle="1" w:styleId="5BD8152FF6510847AED83728B96CE882">
    <w:name w:val="5BD8152FF6510847AED83728B96CE882"/>
  </w:style>
  <w:style w:type="paragraph" w:customStyle="1" w:styleId="32BD4B39B2873C43B030D6C43C7A07FC">
    <w:name w:val="32BD4B39B2873C43B030D6C43C7A07FC"/>
  </w:style>
  <w:style w:type="paragraph" w:customStyle="1" w:styleId="357712B4EFA6A04FAA2B4EDC30BDE383">
    <w:name w:val="357712B4EFA6A04FAA2B4EDC30BDE383"/>
  </w:style>
  <w:style w:type="paragraph" w:customStyle="1" w:styleId="398386D02947E148AA3D39CABF2E3508">
    <w:name w:val="398386D02947E148AA3D39CABF2E3508"/>
  </w:style>
  <w:style w:type="paragraph" w:customStyle="1" w:styleId="8616B1524B3BFC459DF762594724E618">
    <w:name w:val="8616B1524B3BFC459DF762594724E618"/>
  </w:style>
  <w:style w:type="paragraph" w:customStyle="1" w:styleId="B58889D8E8EB8245841CBDEC83D47FAF">
    <w:name w:val="B58889D8E8EB8245841CBDEC83D47FAF"/>
  </w:style>
  <w:style w:type="paragraph" w:customStyle="1" w:styleId="FF1F89788339534DB2973613515CC968">
    <w:name w:val="FF1F89788339534DB2973613515CC968"/>
  </w:style>
  <w:style w:type="paragraph" w:customStyle="1" w:styleId="2C3443A6C89A894FAC03F5AC8226CA25">
    <w:name w:val="2C3443A6C89A894FAC03F5AC8226CA25"/>
  </w:style>
  <w:style w:type="paragraph" w:customStyle="1" w:styleId="0BEDF41FAEF05742952BC5388AC1218D">
    <w:name w:val="0BEDF41FAEF05742952BC5388AC1218D"/>
  </w:style>
  <w:style w:type="paragraph" w:customStyle="1" w:styleId="648DF678BCBB0D41AF8031267D811B4F">
    <w:name w:val="648DF678BCBB0D41AF8031267D811B4F"/>
  </w:style>
  <w:style w:type="paragraph" w:customStyle="1" w:styleId="1881B75222F0154F93CC33A1FF8EAC39">
    <w:name w:val="1881B75222F0154F93CC33A1FF8EAC39"/>
  </w:style>
  <w:style w:type="paragraph" w:customStyle="1" w:styleId="8BCE7CFF89E8AD4B9D723549612EE61F">
    <w:name w:val="8BCE7CFF89E8AD4B9D723549612EE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Герасименко
Дарья</dc:creator>
  <cp:keywords/>
  <dc:description/>
  <cp:lastModifiedBy>Дарья Петрова</cp:lastModifiedBy>
  <cp:revision>1</cp:revision>
  <cp:lastPrinted>2018-02-02T15:25:00Z</cp:lastPrinted>
  <dcterms:created xsi:type="dcterms:W3CDTF">2018-02-02T14:47:00Z</dcterms:created>
  <dcterms:modified xsi:type="dcterms:W3CDTF">2018-02-02T15:32:00Z</dcterms:modified>
</cp:coreProperties>
</file>